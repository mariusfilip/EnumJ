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CE" w:rsidRDefault="00AE1570">
      <w:pPr>
        <w:pStyle w:val="Title"/>
      </w:pPr>
      <w:proofErr w:type="spellStart"/>
      <w:r>
        <w:t>EnumJ</w:t>
      </w:r>
      <w:proofErr w:type="spellEnd"/>
      <w:r>
        <w:t xml:space="preserve"> Design</w:t>
      </w:r>
    </w:p>
    <w:sdt>
      <w:sdtPr>
        <w:id w:val="57191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FE5011" w:rsidRDefault="00FE5011">
          <w:pPr>
            <w:pStyle w:val="TOCHeading"/>
          </w:pPr>
          <w:r>
            <w:t>Contents</w:t>
          </w:r>
        </w:p>
        <w:p w:rsidR="004F0409" w:rsidRDefault="00FE50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05548" w:history="1">
            <w:r w:rsidR="004F0409" w:rsidRPr="00571530">
              <w:rPr>
                <w:rStyle w:val="Hyperlink"/>
                <w:noProof/>
              </w:rPr>
              <w:t>2</w:t>
            </w:r>
            <w:r w:rsidR="004F0409">
              <w:rPr>
                <w:noProof/>
                <w:lang w:val="en-GB" w:eastAsia="zh-CN"/>
              </w:rPr>
              <w:tab/>
            </w:r>
            <w:r w:rsidR="004F0409" w:rsidRPr="00571530">
              <w:rPr>
                <w:rStyle w:val="Hyperlink"/>
                <w:noProof/>
              </w:rPr>
              <w:t>Introduction</w:t>
            </w:r>
            <w:r w:rsidR="004F0409">
              <w:rPr>
                <w:noProof/>
                <w:webHidden/>
              </w:rPr>
              <w:tab/>
            </w:r>
            <w:r w:rsidR="004F0409">
              <w:rPr>
                <w:noProof/>
                <w:webHidden/>
              </w:rPr>
              <w:fldChar w:fldCharType="begin"/>
            </w:r>
            <w:r w:rsidR="004F0409">
              <w:rPr>
                <w:noProof/>
                <w:webHidden/>
              </w:rPr>
              <w:instrText xml:space="preserve"> PAGEREF _Toc427005548 \h </w:instrText>
            </w:r>
            <w:r w:rsidR="004F0409">
              <w:rPr>
                <w:noProof/>
                <w:webHidden/>
              </w:rPr>
            </w:r>
            <w:r w:rsidR="004F0409">
              <w:rPr>
                <w:noProof/>
                <w:webHidden/>
              </w:rPr>
              <w:fldChar w:fldCharType="separate"/>
            </w:r>
            <w:r w:rsidR="004F0409">
              <w:rPr>
                <w:noProof/>
                <w:webHidden/>
              </w:rPr>
              <w:t>1</w:t>
            </w:r>
            <w:r w:rsidR="004F0409">
              <w:rPr>
                <w:noProof/>
                <w:webHidden/>
              </w:rPr>
              <w:fldChar w:fldCharType="end"/>
            </w:r>
          </w:hyperlink>
        </w:p>
        <w:p w:rsidR="004F0409" w:rsidRDefault="004F040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zh-CN"/>
            </w:rPr>
          </w:pPr>
          <w:hyperlink w:anchor="_Toc427005549" w:history="1">
            <w:r w:rsidRPr="00571530">
              <w:rPr>
                <w:rStyle w:val="Hyperlink"/>
                <w:noProof/>
              </w:rPr>
              <w:t>3</w:t>
            </w:r>
            <w:r>
              <w:rPr>
                <w:noProof/>
                <w:lang w:val="en-GB" w:eastAsia="zh-CN"/>
              </w:rPr>
              <w:tab/>
            </w:r>
            <w:r w:rsidRPr="00571530">
              <w:rPr>
                <w:rStyle w:val="Hyperlink"/>
                <w:noProof/>
              </w:rPr>
              <w:t>Limitations of Java 8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409" w:rsidRDefault="004F040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zh-CN"/>
            </w:rPr>
          </w:pPr>
          <w:hyperlink w:anchor="_Toc427005550" w:history="1">
            <w:r w:rsidRPr="00571530">
              <w:rPr>
                <w:rStyle w:val="Hyperlink"/>
                <w:noProof/>
              </w:rPr>
              <w:t>4</w:t>
            </w:r>
            <w:r>
              <w:rPr>
                <w:noProof/>
                <w:lang w:val="en-GB" w:eastAsia="zh-CN"/>
              </w:rPr>
              <w:tab/>
            </w:r>
            <w:r w:rsidRPr="00571530">
              <w:rPr>
                <w:rStyle w:val="Hyperlink"/>
                <w:noProof/>
              </w:rPr>
              <w:t>EnumJ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11" w:rsidRDefault="00FE5011">
          <w:r>
            <w:rPr>
              <w:b/>
              <w:bCs/>
              <w:noProof/>
            </w:rPr>
            <w:fldChar w:fldCharType="end"/>
          </w:r>
        </w:p>
      </w:sdtContent>
    </w:sdt>
    <w:p w:rsidR="005C16CE" w:rsidRDefault="00FE5011">
      <w:pPr>
        <w:pStyle w:val="Heading1"/>
      </w:pPr>
      <w:bookmarkStart w:id="0" w:name="_Toc427005548"/>
      <w:r>
        <w:t>Introduction</w:t>
      </w:r>
      <w:bookmarkEnd w:id="0"/>
    </w:p>
    <w:p w:rsidR="00FE5011" w:rsidRDefault="00FE5011">
      <w:r>
        <w:t xml:space="preserve">This document contains a description of the design decisions for </w:t>
      </w:r>
      <w:proofErr w:type="spellStart"/>
      <w:r w:rsidRPr="00FE5011">
        <w:rPr>
          <w:rStyle w:val="Strong"/>
        </w:rPr>
        <w:t>EnumJ</w:t>
      </w:r>
      <w:proofErr w:type="spellEnd"/>
      <w:r>
        <w:t xml:space="preserve">, a </w:t>
      </w:r>
      <w:r w:rsidRPr="00763229">
        <w:rPr>
          <w:rStyle w:val="Strong"/>
        </w:rPr>
        <w:t>Java 8</w:t>
      </w:r>
      <w:r>
        <w:t xml:space="preserve"> library </w:t>
      </w:r>
      <w:r w:rsidR="009733B5">
        <w:t>for</w:t>
      </w:r>
      <w:r>
        <w:t xml:space="preserve"> highly </w:t>
      </w:r>
      <w:proofErr w:type="spellStart"/>
      <w:r>
        <w:t>composable</w:t>
      </w:r>
      <w:proofErr w:type="spellEnd"/>
      <w:r>
        <w:t xml:space="preserve"> iterators. </w:t>
      </w:r>
      <w:r w:rsidR="00763229">
        <w:t xml:space="preserve">The presentation herein </w:t>
      </w:r>
      <w:r>
        <w:t xml:space="preserve">assumes the reader is familiar with the </w:t>
      </w:r>
      <w:r w:rsidRPr="00763229">
        <w:rPr>
          <w:rStyle w:val="Strong"/>
        </w:rPr>
        <w:t>Iterator</w:t>
      </w:r>
      <w:r>
        <w:t xml:space="preserve"> and </w:t>
      </w:r>
      <w:proofErr w:type="spellStart"/>
      <w:r w:rsidRPr="00763229">
        <w:rPr>
          <w:rStyle w:val="Strong"/>
        </w:rPr>
        <w:t>Iterable</w:t>
      </w:r>
      <w:proofErr w:type="spellEnd"/>
      <w:r>
        <w:t xml:space="preserve"> interfaces as well as </w:t>
      </w:r>
      <w:r w:rsidR="00763229">
        <w:t xml:space="preserve">with </w:t>
      </w:r>
      <w:r w:rsidRPr="00FE5011">
        <w:rPr>
          <w:rStyle w:val="Strong"/>
        </w:rPr>
        <w:t>Java 8</w:t>
      </w:r>
      <w:r>
        <w:t xml:space="preserve"> constructs like streams, lambda expressions, functional interfaces and default methods.</w:t>
      </w:r>
    </w:p>
    <w:p w:rsidR="00763229" w:rsidRDefault="005F1C27" w:rsidP="00763229">
      <w:pPr>
        <w:pStyle w:val="Heading1"/>
      </w:pPr>
      <w:bookmarkStart w:id="1" w:name="_Toc427005549"/>
      <w:r>
        <w:t>Limitations of Java 8 Streams</w:t>
      </w:r>
      <w:bookmarkEnd w:id="1"/>
    </w:p>
    <w:p w:rsidR="008549FA" w:rsidRDefault="005F1C27">
      <w:r>
        <w:t xml:space="preserve">Streams are a great addition to Java as they provide the ability to apply </w:t>
      </w:r>
      <w:r w:rsidR="009820C9">
        <w:t xml:space="preserve">transforming </w:t>
      </w:r>
      <w:r>
        <w:t xml:space="preserve">operations </w:t>
      </w:r>
      <w:r w:rsidR="009820C9">
        <w:t xml:space="preserve">upon entire collections thus enabling the developer to work at a higher level of abstraction. In addition to that, </w:t>
      </w:r>
      <w:r w:rsidR="009820C9" w:rsidRPr="009733B5">
        <w:rPr>
          <w:rStyle w:val="Strong"/>
        </w:rPr>
        <w:t>Java 8</w:t>
      </w:r>
      <w:r w:rsidR="009820C9">
        <w:t xml:space="preserve"> streams offer seamless </w:t>
      </w:r>
      <w:r w:rsidR="008549FA">
        <w:t>parallelism empowering the programmer with idioms for easy, expressive and safe concurrent computing.</w:t>
      </w:r>
    </w:p>
    <w:p w:rsidR="008549FA" w:rsidRDefault="008549FA">
      <w:r>
        <w:t xml:space="preserve">Despite their power, streams suffer from limitations that hinder </w:t>
      </w:r>
      <w:r w:rsidR="00215E6B">
        <w:t xml:space="preserve">the full exploitation of their otherwise beautiful, </w:t>
      </w:r>
      <w:r w:rsidR="002929DE">
        <w:t xml:space="preserve">declarative </w:t>
      </w:r>
      <w:r w:rsidR="00215E6B">
        <w:t>nature</w:t>
      </w:r>
      <w:r w:rsidR="002929DE">
        <w:t>. Among limitations are:</w:t>
      </w:r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>Limited scalability in terms of compositions</w:t>
      </w:r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>Lack of repeatability</w:t>
      </w:r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 xml:space="preserve">Lack of </w:t>
      </w:r>
      <w:proofErr w:type="spellStart"/>
      <w:r>
        <w:t>shareability</w:t>
      </w:r>
      <w:proofErr w:type="spellEnd"/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>Lack of caching</w:t>
      </w:r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>Mandatory eagerness (with few exceptions)</w:t>
      </w:r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>Lack of late binding</w:t>
      </w:r>
    </w:p>
    <w:p w:rsidR="002929DE" w:rsidRDefault="002929DE" w:rsidP="002929DE">
      <w:pPr>
        <w:pStyle w:val="ListParagraph"/>
        <w:numPr>
          <w:ilvl w:val="0"/>
          <w:numId w:val="13"/>
        </w:numPr>
      </w:pPr>
      <w:r>
        <w:t>Lack of fault tolerance</w:t>
      </w:r>
    </w:p>
    <w:p w:rsidR="002929DE" w:rsidRDefault="002929DE" w:rsidP="002929DE">
      <w:r>
        <w:t xml:space="preserve">The following table shows the consequences of </w:t>
      </w:r>
      <w:r w:rsidR="00215E6B">
        <w:t>these</w:t>
      </w:r>
      <w:r>
        <w:t xml:space="preserve"> limitations.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9DE" w:rsidTr="00292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2929DE" w:rsidP="002929DE">
            <w:r>
              <w:t>Limitation</w:t>
            </w:r>
          </w:p>
        </w:tc>
        <w:tc>
          <w:tcPr>
            <w:tcW w:w="3117" w:type="dxa"/>
          </w:tcPr>
          <w:p w:rsidR="002929DE" w:rsidRDefault="002929DE" w:rsidP="002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Consequence</w:t>
            </w:r>
          </w:p>
        </w:tc>
        <w:tc>
          <w:tcPr>
            <w:tcW w:w="3117" w:type="dxa"/>
          </w:tcPr>
          <w:p w:rsidR="002929DE" w:rsidRDefault="002929DE" w:rsidP="002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2929DE" w:rsidTr="00292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2929DE" w:rsidP="002929DE">
            <w:r>
              <w:t>Limited scalability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 w:rsidR="002929DE">
              <w:t>basis for data generators defined at runtime</w:t>
            </w:r>
          </w:p>
        </w:tc>
        <w:tc>
          <w:tcPr>
            <w:tcW w:w="3117" w:type="dxa"/>
          </w:tcPr>
          <w:p w:rsidR="002929DE" w:rsidRDefault="00215E6B" w:rsidP="002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Unsuiotable</w:t>
            </w:r>
            <w:proofErr w:type="spellEnd"/>
            <w:r>
              <w:t xml:space="preserve"> for</w:t>
            </w:r>
            <w:r w:rsidR="002929DE">
              <w:t xml:space="preserve"> constraint processing, </w:t>
            </w:r>
            <w:r>
              <w:t xml:space="preserve">logic programming, </w:t>
            </w:r>
            <w:r w:rsidR="002929DE">
              <w:t xml:space="preserve">random path simulations, </w:t>
            </w:r>
            <w:proofErr w:type="spellStart"/>
            <w:r w:rsidR="002929DE">
              <w:t>etc</w:t>
            </w:r>
            <w:proofErr w:type="spellEnd"/>
          </w:p>
        </w:tc>
      </w:tr>
      <w:tr w:rsidR="002929DE" w:rsidTr="00292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2929DE" w:rsidP="002929DE">
            <w:r>
              <w:t>Lack of repeatability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929DE">
              <w:t>oor abstraction for composed computation</w:t>
            </w:r>
          </w:p>
        </w:tc>
        <w:tc>
          <w:tcPr>
            <w:tcW w:w="3117" w:type="dxa"/>
          </w:tcPr>
          <w:p w:rsidR="002929DE" w:rsidRDefault="002929DE" w:rsidP="0021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Such an ability would allow to construct “code” at runtime and </w:t>
            </w:r>
            <w:r>
              <w:lastRenderedPageBreak/>
              <w:t xml:space="preserve">pass it on for execution, </w:t>
            </w:r>
            <w:r w:rsidR="00215E6B">
              <w:t>much like</w:t>
            </w:r>
            <w:r>
              <w:t xml:space="preserve"> higher-order functions</w:t>
            </w:r>
          </w:p>
        </w:tc>
      </w:tr>
      <w:tr w:rsidR="002929DE" w:rsidTr="00292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9733B5" w:rsidP="009733B5">
            <w:r>
              <w:lastRenderedPageBreak/>
              <w:t xml:space="preserve">Lack of </w:t>
            </w:r>
            <w:proofErr w:type="spellStart"/>
            <w:r>
              <w:t>shareability</w:t>
            </w:r>
            <w:proofErr w:type="spellEnd"/>
          </w:p>
        </w:tc>
        <w:tc>
          <w:tcPr>
            <w:tcW w:w="3117" w:type="dxa"/>
          </w:tcPr>
          <w:p w:rsidR="002929DE" w:rsidRDefault="009733B5" w:rsidP="002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Prevents streams from participation to computational topologies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Such an ability would allow to compose </w:t>
            </w:r>
            <w:r w:rsidR="00215E6B">
              <w:t xml:space="preserve">“complex”, “non-linear” </w:t>
            </w:r>
            <w:r>
              <w:t>“code” at runtime and pass it on for execution</w:t>
            </w:r>
          </w:p>
        </w:tc>
      </w:tr>
      <w:tr w:rsidR="002929DE" w:rsidTr="00292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9733B5" w:rsidP="002929DE">
            <w:r>
              <w:t>Lack of caching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Forces the programmer to fetch eagerly in order to prevent duplicated execution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Caching while maintaining fluency of composition is essential for efficiency</w:t>
            </w:r>
          </w:p>
        </w:tc>
      </w:tr>
      <w:tr w:rsidR="002929DE" w:rsidTr="00292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9733B5" w:rsidP="002929DE">
            <w:r>
              <w:t>Mandatory eagerness</w:t>
            </w:r>
          </w:p>
        </w:tc>
        <w:tc>
          <w:tcPr>
            <w:tcW w:w="3117" w:type="dxa"/>
          </w:tcPr>
          <w:p w:rsidR="002929DE" w:rsidRDefault="009733B5" w:rsidP="00973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define potentially infinite graphs of inter-dependent generators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Lazy composition is essential for self-referring, potentially infinite data generators</w:t>
            </w:r>
          </w:p>
        </w:tc>
      </w:tr>
      <w:tr w:rsidR="002929DE" w:rsidTr="00292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9733B5" w:rsidP="002929DE">
            <w:r>
              <w:t>Lack of late binding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Non-serializable by nature, hence non-distributable</w:t>
            </w:r>
          </w:p>
        </w:tc>
        <w:tc>
          <w:tcPr>
            <w:tcW w:w="3117" w:type="dxa"/>
          </w:tcPr>
          <w:p w:rsidR="002929DE" w:rsidRDefault="009733B5" w:rsidP="002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execution requires late-binding of data source</w:t>
            </w:r>
          </w:p>
        </w:tc>
      </w:tr>
      <w:tr w:rsidR="002929DE" w:rsidTr="00292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29DE" w:rsidRDefault="009733B5" w:rsidP="002929DE">
            <w:r>
              <w:t>Lack of fault tolerance</w:t>
            </w:r>
          </w:p>
        </w:tc>
        <w:tc>
          <w:tcPr>
            <w:tcW w:w="3117" w:type="dxa"/>
          </w:tcPr>
          <w:p w:rsidR="002929DE" w:rsidRDefault="009733B5" w:rsidP="00973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Unsuitable for large</w:t>
            </w:r>
            <w:r w:rsidR="00215E6B">
              <w:t>, expensive</w:t>
            </w:r>
            <w:r>
              <w:t xml:space="preserve"> computations where continuing past minor errors is a must</w:t>
            </w:r>
          </w:p>
        </w:tc>
        <w:tc>
          <w:tcPr>
            <w:tcW w:w="3117" w:type="dxa"/>
          </w:tcPr>
          <w:p w:rsidR="002929DE" w:rsidRDefault="009733B5" w:rsidP="00973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Long, expensive algorithms must continue beyond small errors, they cannot afford to stop in the middle </w:t>
            </w:r>
          </w:p>
        </w:tc>
      </w:tr>
    </w:tbl>
    <w:p w:rsidR="002929DE" w:rsidRDefault="002929DE" w:rsidP="002929DE"/>
    <w:p w:rsidR="00215E6B" w:rsidRDefault="00215E6B" w:rsidP="002929DE">
      <w:proofErr w:type="spellStart"/>
      <w:r w:rsidRPr="00215E6B">
        <w:rPr>
          <w:rStyle w:val="Strong"/>
        </w:rPr>
        <w:t>EnumJ</w:t>
      </w:r>
      <w:proofErr w:type="spellEnd"/>
      <w:r>
        <w:t xml:space="preserve"> tries to address these limitat</w:t>
      </w:r>
      <w:bookmarkStart w:id="2" w:name="_GoBack"/>
      <w:bookmarkEnd w:id="2"/>
      <w:r>
        <w:t>ions.</w:t>
      </w:r>
    </w:p>
    <w:p w:rsidR="00B03D13" w:rsidRDefault="00B03D13" w:rsidP="00B03D13">
      <w:pPr>
        <w:pStyle w:val="Heading1"/>
      </w:pPr>
      <w:bookmarkStart w:id="3" w:name="_Toc427005550"/>
      <w:proofErr w:type="spellStart"/>
      <w:r>
        <w:t>EnumJ</w:t>
      </w:r>
      <w:proofErr w:type="spellEnd"/>
      <w:r>
        <w:t xml:space="preserve"> Design Goals</w:t>
      </w:r>
      <w:bookmarkEnd w:id="3"/>
    </w:p>
    <w:p w:rsidR="00B03D13" w:rsidRDefault="00B03D13">
      <w:r>
        <w:t xml:space="preserve">The major goal of </w:t>
      </w:r>
      <w:proofErr w:type="spellStart"/>
      <w:r w:rsidRPr="00587480">
        <w:rPr>
          <w:rStyle w:val="Strong"/>
        </w:rPr>
        <w:t>EnumJ</w:t>
      </w:r>
      <w:proofErr w:type="spellEnd"/>
      <w:r>
        <w:t xml:space="preserve"> is to address the limitations exhibited by streams. The following table shows how each limitation is being addressed.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77"/>
        <w:gridCol w:w="3559"/>
        <w:gridCol w:w="2914"/>
      </w:tblGrid>
      <w:tr w:rsidR="00B03D13" w:rsidTr="0058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B03D13" w:rsidRDefault="00B03D13" w:rsidP="00B03D13">
            <w:r>
              <w:t>Stream limitation</w:t>
            </w:r>
          </w:p>
        </w:tc>
        <w:tc>
          <w:tcPr>
            <w:tcW w:w="3559" w:type="dxa"/>
          </w:tcPr>
          <w:p w:rsidR="00B03D13" w:rsidRDefault="00B0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is addressed by </w:t>
            </w:r>
            <w:proofErr w:type="spellStart"/>
            <w:r>
              <w:t>EnumJ</w:t>
            </w:r>
            <w:proofErr w:type="spellEnd"/>
          </w:p>
        </w:tc>
        <w:tc>
          <w:tcPr>
            <w:tcW w:w="2914" w:type="dxa"/>
          </w:tcPr>
          <w:p w:rsidR="00B03D13" w:rsidRDefault="00B0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B03D13" w:rsidTr="005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B03D13" w:rsidRDefault="00B03D13">
            <w:r>
              <w:t>Limited scalability</w:t>
            </w:r>
          </w:p>
        </w:tc>
        <w:tc>
          <w:tcPr>
            <w:tcW w:w="3559" w:type="dxa"/>
          </w:tcPr>
          <w:p w:rsidR="00B03D13" w:rsidRDefault="00B03D13" w:rsidP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Massive scalability on </w:t>
            </w:r>
            <w:r w:rsidR="00E134B3">
              <w:t>most</w:t>
            </w:r>
            <w:r>
              <w:t xml:space="preserve"> operations</w:t>
            </w:r>
          </w:p>
        </w:tc>
        <w:tc>
          <w:tcPr>
            <w:tcW w:w="2914" w:type="dxa"/>
          </w:tcPr>
          <w:p w:rsidR="00B03D13" w:rsidRDefault="00B03D13" w:rsidP="00B0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Transforms calls into iterations by maintaining an internal pipeline of element sources and element processors</w:t>
            </w:r>
          </w:p>
        </w:tc>
      </w:tr>
      <w:tr w:rsidR="00B03D13" w:rsidTr="0058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B03D13" w:rsidRDefault="00B03D13">
            <w:r>
              <w:t>Lack of repeatability</w:t>
            </w:r>
          </w:p>
        </w:tc>
        <w:tc>
          <w:tcPr>
            <w:tcW w:w="3559" w:type="dxa"/>
          </w:tcPr>
          <w:p w:rsidR="00B03D13" w:rsidRDefault="00B03D13" w:rsidP="00B0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Enumerable&lt;E&gt;</w:t>
            </w:r>
          </w:p>
        </w:tc>
        <w:tc>
          <w:tcPr>
            <w:tcW w:w="2914" w:type="dxa"/>
          </w:tcPr>
          <w:p w:rsidR="00B03D13" w:rsidRDefault="00B03D13" w:rsidP="00B03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Just as </w:t>
            </w:r>
            <w:r w:rsidRPr="00B03D13">
              <w:rPr>
                <w:rStyle w:val="Strong"/>
              </w:rPr>
              <w:t>Enumerator&lt;E&gt;</w:t>
            </w:r>
            <w:r>
              <w:t xml:space="preserve"> is a </w:t>
            </w:r>
            <w:proofErr w:type="spellStart"/>
            <w:r>
              <w:t>composable</w:t>
            </w:r>
            <w:proofErr w:type="spellEnd"/>
            <w:r>
              <w:t xml:space="preserve"> </w:t>
            </w:r>
            <w:r w:rsidRPr="00B03D13">
              <w:rPr>
                <w:rStyle w:val="Strong"/>
              </w:rPr>
              <w:t>Iterator&lt;E&gt;</w:t>
            </w:r>
            <w:r>
              <w:t xml:space="preserve">, </w:t>
            </w:r>
            <w:r w:rsidRPr="00B03D13">
              <w:rPr>
                <w:rStyle w:val="Strong"/>
              </w:rPr>
              <w:t>Enumerable&lt;E&gt;</w:t>
            </w:r>
            <w:r>
              <w:t xml:space="preserve"> is a </w:t>
            </w:r>
            <w:proofErr w:type="spellStart"/>
            <w:r>
              <w:t>composable</w:t>
            </w:r>
            <w:proofErr w:type="spellEnd"/>
            <w:r>
              <w:t xml:space="preserve"> </w:t>
            </w:r>
            <w:proofErr w:type="spellStart"/>
            <w:r w:rsidRPr="00E134B3">
              <w:rPr>
                <w:rStyle w:val="Strong"/>
              </w:rPr>
              <w:t>Iterable</w:t>
            </w:r>
            <w:proofErr w:type="spellEnd"/>
            <w:r w:rsidRPr="00E134B3">
              <w:rPr>
                <w:rStyle w:val="Strong"/>
              </w:rPr>
              <w:t>&lt;E&gt;</w:t>
            </w:r>
            <w:r>
              <w:t xml:space="preserve"> that can spawn </w:t>
            </w:r>
            <w:r w:rsidRPr="00E134B3">
              <w:rPr>
                <w:rStyle w:val="Strong"/>
              </w:rPr>
              <w:t>Enumerable&lt;E&gt;</w:t>
            </w:r>
            <w:r>
              <w:t xml:space="preserve"> instances repeatedly</w:t>
            </w:r>
          </w:p>
        </w:tc>
      </w:tr>
      <w:tr w:rsidR="00B03D13" w:rsidTr="005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B03D13" w:rsidRDefault="00B03D13">
            <w:r>
              <w:t xml:space="preserve">Lack of </w:t>
            </w:r>
            <w:proofErr w:type="spellStart"/>
            <w:r>
              <w:t>shareability</w:t>
            </w:r>
            <w:proofErr w:type="spellEnd"/>
          </w:p>
        </w:tc>
        <w:tc>
          <w:tcPr>
            <w:tcW w:w="3559" w:type="dxa"/>
          </w:tcPr>
          <w:p w:rsidR="00B03D13" w:rsidRDefault="00B0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ShareableEnumerator</w:t>
            </w:r>
            <w:proofErr w:type="spellEnd"/>
            <w:r>
              <w:t>&lt;E&gt;</w:t>
            </w:r>
            <w:r w:rsidR="00E134B3">
              <w:t>, Enumerable&lt;E&gt;</w:t>
            </w:r>
          </w:p>
        </w:tc>
        <w:tc>
          <w:tcPr>
            <w:tcW w:w="2914" w:type="dxa"/>
          </w:tcPr>
          <w:p w:rsidR="00B03D13" w:rsidRDefault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ways of sharing compositions</w:t>
            </w:r>
          </w:p>
        </w:tc>
      </w:tr>
      <w:tr w:rsidR="00B03D13" w:rsidTr="0058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B03D13" w:rsidRDefault="00E134B3">
            <w:r>
              <w:t>Lack of caching</w:t>
            </w:r>
          </w:p>
        </w:tc>
        <w:tc>
          <w:tcPr>
            <w:tcW w:w="3559" w:type="dxa"/>
          </w:tcPr>
          <w:p w:rsidR="00B03D13" w:rsidRDefault="00E1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CachedEnumerable</w:t>
            </w:r>
            <w:proofErr w:type="spellEnd"/>
            <w:r>
              <w:t>&lt;E&gt;</w:t>
            </w:r>
          </w:p>
        </w:tc>
        <w:tc>
          <w:tcPr>
            <w:tcW w:w="2914" w:type="dxa"/>
          </w:tcPr>
          <w:p w:rsidR="00B03D13" w:rsidRDefault="00E134B3" w:rsidP="00E1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Subsequent spawned enumerators reuse cached elements when enumerating</w:t>
            </w:r>
          </w:p>
        </w:tc>
      </w:tr>
      <w:tr w:rsidR="00B03D13" w:rsidTr="005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B03D13" w:rsidRDefault="00E134B3">
            <w:r>
              <w:t>Mandatory eagerness</w:t>
            </w:r>
          </w:p>
        </w:tc>
        <w:tc>
          <w:tcPr>
            <w:tcW w:w="3559" w:type="dxa"/>
          </w:tcPr>
          <w:p w:rsidR="00B03D13" w:rsidRDefault="00E134B3" w:rsidP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Enumera</w:t>
            </w:r>
            <w:proofErr w:type="spellEnd"/>
            <w:r>
              <w:t>(</w:t>
            </w:r>
            <w:proofErr w:type="gramEnd"/>
            <w:r>
              <w:t>tor/</w:t>
            </w:r>
            <w:proofErr w:type="spellStart"/>
            <w:r>
              <w:t>ble</w:t>
            </w:r>
            <w:proofErr w:type="spellEnd"/>
            <w:r>
              <w:t>).</w:t>
            </w:r>
            <w:proofErr w:type="spellStart"/>
            <w:r>
              <w:t>ofLazyXYZ</w:t>
            </w:r>
            <w:proofErr w:type="spellEnd"/>
            <w:r>
              <w:t>(…)</w:t>
            </w:r>
          </w:p>
        </w:tc>
        <w:tc>
          <w:tcPr>
            <w:tcW w:w="2914" w:type="dxa"/>
          </w:tcPr>
          <w:p w:rsidR="00B03D13" w:rsidRDefault="00E134B3" w:rsidP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Enumerators based on lazily specified sequences</w:t>
            </w:r>
          </w:p>
        </w:tc>
      </w:tr>
      <w:tr w:rsidR="00E134B3" w:rsidTr="0058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E134B3" w:rsidRDefault="00E134B3">
            <w:r>
              <w:lastRenderedPageBreak/>
              <w:t>Lack of late binding</w:t>
            </w:r>
          </w:p>
        </w:tc>
        <w:tc>
          <w:tcPr>
            <w:tcW w:w="3559" w:type="dxa"/>
          </w:tcPr>
          <w:p w:rsidR="00E134B3" w:rsidRDefault="00E1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Enumera</w:t>
            </w:r>
            <w:proofErr w:type="spellEnd"/>
            <w:r>
              <w:t>(tor/</w:t>
            </w:r>
            <w:proofErr w:type="spellStart"/>
            <w:r>
              <w:t>ble</w:t>
            </w:r>
            <w:proofErr w:type="spellEnd"/>
            <w:r>
              <w:t>)</w:t>
            </w:r>
          </w:p>
          <w:p w:rsidR="00E134B3" w:rsidRDefault="00E1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proofErr w:type="spellStart"/>
            <w:r>
              <w:t>ofLateBinding</w:t>
            </w:r>
            <w:proofErr w:type="spellEnd"/>
            <w:r>
              <w:t>(Class&lt;T&gt;)</w:t>
            </w:r>
          </w:p>
        </w:tc>
        <w:tc>
          <w:tcPr>
            <w:tcW w:w="2914" w:type="dxa"/>
          </w:tcPr>
          <w:p w:rsidR="00E134B3" w:rsidRDefault="00E1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Enumerators that can compose without a source. The source can be bound later, right before enumeration</w:t>
            </w:r>
          </w:p>
        </w:tc>
      </w:tr>
      <w:tr w:rsidR="00E134B3" w:rsidTr="005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E134B3" w:rsidRDefault="00E134B3">
            <w:r>
              <w:t>Lack of fault tolerance</w:t>
            </w:r>
          </w:p>
        </w:tc>
        <w:tc>
          <w:tcPr>
            <w:tcW w:w="3559" w:type="dxa"/>
          </w:tcPr>
          <w:p w:rsidR="00E134B3" w:rsidRDefault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Enumera</w:t>
            </w:r>
            <w:proofErr w:type="spellEnd"/>
            <w:r>
              <w:t>(tor/</w:t>
            </w:r>
            <w:proofErr w:type="spellStart"/>
            <w:r>
              <w:t>ble</w:t>
            </w:r>
            <w:proofErr w:type="spellEnd"/>
            <w:r>
              <w:t>)</w:t>
            </w:r>
          </w:p>
          <w:p w:rsidR="00E134B3" w:rsidRDefault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.</w:t>
            </w:r>
            <w:proofErr w:type="spellStart"/>
            <w:r>
              <w:t>asTolerant</w:t>
            </w:r>
            <w:proofErr w:type="spellEnd"/>
            <w:r>
              <w:t>(Consumer&lt;Exception&gt;)</w:t>
            </w:r>
          </w:p>
        </w:tc>
        <w:tc>
          <w:tcPr>
            <w:tcW w:w="2914" w:type="dxa"/>
          </w:tcPr>
          <w:p w:rsidR="00E134B3" w:rsidRDefault="00E1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Enumerators that can recover from errors by passing the exception to a handler and continuing</w:t>
            </w:r>
          </w:p>
        </w:tc>
      </w:tr>
    </w:tbl>
    <w:p w:rsidR="00B03D13" w:rsidRDefault="00B03D13"/>
    <w:sectPr w:rsidR="00B03D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763E06"/>
    <w:multiLevelType w:val="hybridMultilevel"/>
    <w:tmpl w:val="7932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70"/>
    <w:rsid w:val="00215E6B"/>
    <w:rsid w:val="002929DE"/>
    <w:rsid w:val="004F0409"/>
    <w:rsid w:val="00587480"/>
    <w:rsid w:val="005C16CE"/>
    <w:rsid w:val="005F1C27"/>
    <w:rsid w:val="00763229"/>
    <w:rsid w:val="008549FA"/>
    <w:rsid w:val="009733B5"/>
    <w:rsid w:val="009820C9"/>
    <w:rsid w:val="00AE1570"/>
    <w:rsid w:val="00B03D13"/>
    <w:rsid w:val="00E134B3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3E5E7-A995-412E-8543-5753576B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5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01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929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929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s%20Filip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8035C1-92C4-4518-A370-E4741720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136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 Filip</dc:creator>
  <cp:keywords/>
  <cp:lastModifiedBy>Marius Filip</cp:lastModifiedBy>
  <cp:revision>6</cp:revision>
  <cp:lastPrinted>2015-08-10T20:30:00Z</cp:lastPrinted>
  <dcterms:created xsi:type="dcterms:W3CDTF">2015-08-10T18:16:00Z</dcterms:created>
  <dcterms:modified xsi:type="dcterms:W3CDTF">2015-08-10T20:32:00Z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